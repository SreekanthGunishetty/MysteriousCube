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55A48" w14:textId="68753D75" w:rsidR="009D32BA" w:rsidRDefault="00B63B23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7604A" wp14:editId="296EA6AB">
                <wp:simplePos x="0" y="0"/>
                <wp:positionH relativeFrom="column">
                  <wp:posOffset>937260</wp:posOffset>
                </wp:positionH>
                <wp:positionV relativeFrom="paragraph">
                  <wp:posOffset>-365760</wp:posOffset>
                </wp:positionV>
                <wp:extent cx="1828800" cy="182880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60509" w14:textId="11F874C2" w:rsidR="00B63B23" w:rsidRPr="00B63B23" w:rsidRDefault="00B63B23" w:rsidP="00B63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BACC6" w:themeColor="accent5"/>
                                <w:sz w:val="72"/>
                                <w:szCs w:val="72"/>
                                <w:u w:val="single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63B2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BACC6" w:themeColor="accent5"/>
                                <w:sz w:val="72"/>
                                <w:szCs w:val="72"/>
                                <w:u w:val="single"/>
                                <w:lang w:val="en-IN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Mysterious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760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8pt;margin-top:-28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" filled="f" stroked="f">
                <v:textbox style="mso-fit-shape-to-text:t">
                  <w:txbxContent>
                    <w:p w14:paraId="1FF60509" w14:textId="11F874C2" w:rsidR="00B63B23" w:rsidRPr="00B63B23" w:rsidRDefault="00B63B23" w:rsidP="00B63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4BACC6" w:themeColor="accent5"/>
                          <w:sz w:val="72"/>
                          <w:szCs w:val="72"/>
                          <w:u w:val="single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63B23">
                        <w:rPr>
                          <w:rFonts w:ascii="Times New Roman" w:hAnsi="Times New Roman" w:cs="Times New Roman"/>
                          <w:b/>
                          <w:i/>
                          <w:color w:val="4BACC6" w:themeColor="accent5"/>
                          <w:sz w:val="72"/>
                          <w:szCs w:val="72"/>
                          <w:u w:val="single"/>
                          <w:lang w:val="en-IN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Mysterious Cube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74C3B334" w14:textId="3A38FAF3" w:rsidR="00B63B23" w:rsidRDefault="00B63B23">
      <w:pPr>
        <w:rPr>
          <w:lang w:val="en-IN"/>
        </w:rPr>
      </w:pPr>
    </w:p>
    <w:p w14:paraId="19EF132E" w14:textId="54A6390C" w:rsidR="000029CA" w:rsidRDefault="000029CA" w:rsidP="000029CA">
      <w:pPr>
        <w:jc w:val="both"/>
        <w:rPr>
          <w:rFonts w:ascii="Times New Roman" w:hAnsi="Times New Roman" w:cs="Times New Roman"/>
          <w:b/>
          <w:sz w:val="40"/>
          <w:szCs w:val="40"/>
          <w:lang w:val="en-IN"/>
        </w:rPr>
      </w:pPr>
      <w:r w:rsidRPr="000029CA">
        <w:rPr>
          <w:rFonts w:ascii="Times New Roman" w:hAnsi="Times New Roman" w:cs="Times New Roman"/>
          <w:b/>
          <w:sz w:val="40"/>
          <w:szCs w:val="40"/>
          <w:lang w:val="en-IN"/>
        </w:rPr>
        <w:t>Introduction</w:t>
      </w:r>
    </w:p>
    <w:p w14:paraId="1B18520C" w14:textId="77777777" w:rsidR="008658AD" w:rsidRDefault="000029CA" w:rsidP="000029CA">
      <w:pPr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40"/>
          <w:szCs w:val="40"/>
          <w:lang w:val="en-IN"/>
        </w:rPr>
        <w:tab/>
      </w:r>
      <w:r w:rsidRPr="000029CA">
        <w:rPr>
          <w:rFonts w:ascii="Times New Roman" w:hAnsi="Times New Roman" w:cs="Times New Roman"/>
          <w:i/>
          <w:sz w:val="24"/>
          <w:szCs w:val="24"/>
          <w:lang w:val="en-IN"/>
        </w:rPr>
        <w:t>Mysterious Cube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is the mind-storming game which can test all your brains with all numbers,</w:t>
      </w:r>
      <w:r w:rsidR="008658AD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alphabets,</w:t>
      </w:r>
      <w:r w:rsidR="008658AD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characters and </w:t>
      </w:r>
      <w:r w:rsidR="008658AD">
        <w:rPr>
          <w:rFonts w:ascii="Times New Roman" w:hAnsi="Times New Roman" w:cs="Times New Roman"/>
          <w:i/>
          <w:sz w:val="24"/>
          <w:szCs w:val="24"/>
          <w:lang w:val="en-IN"/>
        </w:rPr>
        <w:t>exciting puzzles. The game has been built by C Borland Graphics and Opengl in cube designing. The game can drag u to different type of puzzles which can amaze u and excite u to answer quickly.</w:t>
      </w:r>
    </w:p>
    <w:p w14:paraId="498A048B" w14:textId="14F8A383" w:rsidR="008658AD" w:rsidRDefault="00EB7268" w:rsidP="000029CA">
      <w:pPr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1A58300" wp14:editId="3470B3EE">
            <wp:extent cx="5486400" cy="402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25C2" w14:textId="77777777" w:rsidR="005C017A" w:rsidRDefault="005C017A" w:rsidP="000029CA">
      <w:pPr>
        <w:jc w:val="both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14:paraId="1327A99D" w14:textId="77777777" w:rsidR="005C017A" w:rsidRDefault="005C017A" w:rsidP="000029CA">
      <w:pPr>
        <w:jc w:val="both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14:paraId="446EAC7D" w14:textId="77777777" w:rsidR="005C017A" w:rsidRDefault="005C017A" w:rsidP="000029CA">
      <w:pPr>
        <w:jc w:val="both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14:paraId="6B3DC285" w14:textId="77777777" w:rsidR="005C017A" w:rsidRDefault="005C017A" w:rsidP="000029CA">
      <w:pPr>
        <w:jc w:val="both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14:paraId="626A9057" w14:textId="77777777" w:rsidR="005C017A" w:rsidRDefault="005C017A" w:rsidP="000029CA">
      <w:pPr>
        <w:jc w:val="both"/>
        <w:rPr>
          <w:rFonts w:ascii="Times New Roman" w:hAnsi="Times New Roman" w:cs="Times New Roman"/>
          <w:b/>
          <w:sz w:val="40"/>
          <w:szCs w:val="40"/>
          <w:lang w:val="en-IN"/>
        </w:rPr>
      </w:pPr>
    </w:p>
    <w:p w14:paraId="2A52AA17" w14:textId="3B5C63B9" w:rsidR="008658AD" w:rsidRDefault="008658AD" w:rsidP="000029CA">
      <w:pPr>
        <w:jc w:val="both"/>
        <w:rPr>
          <w:rFonts w:ascii="Times New Roman" w:hAnsi="Times New Roman" w:cs="Times New Roman"/>
          <w:b/>
          <w:i/>
          <w:sz w:val="24"/>
          <w:szCs w:val="24"/>
          <w:lang w:val="en-IN"/>
        </w:rPr>
      </w:pPr>
      <w:r w:rsidRPr="008658AD">
        <w:rPr>
          <w:rFonts w:ascii="Times New Roman" w:hAnsi="Times New Roman" w:cs="Times New Roman"/>
          <w:b/>
          <w:sz w:val="40"/>
          <w:szCs w:val="40"/>
          <w:lang w:val="en-IN"/>
        </w:rPr>
        <w:lastRenderedPageBreak/>
        <w:t>Game Description</w:t>
      </w:r>
      <w:r w:rsidRPr="008658AD">
        <w:rPr>
          <w:rFonts w:ascii="Times New Roman" w:hAnsi="Times New Roman" w:cs="Times New Roman"/>
          <w:b/>
          <w:i/>
          <w:sz w:val="24"/>
          <w:szCs w:val="24"/>
          <w:lang w:val="en-IN"/>
        </w:rPr>
        <w:t xml:space="preserve">    </w:t>
      </w:r>
    </w:p>
    <w:p w14:paraId="6E3B5D10" w14:textId="629B5E34" w:rsidR="009E2AAF" w:rsidRDefault="008658AD" w:rsidP="000029CA">
      <w:pPr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IN"/>
        </w:rPr>
        <w:tab/>
      </w:r>
      <w:r w:rsidRPr="008658AD">
        <w:rPr>
          <w:rFonts w:ascii="Times New Roman" w:hAnsi="Times New Roman" w:cs="Times New Roman"/>
          <w:i/>
          <w:sz w:val="24"/>
          <w:szCs w:val="24"/>
          <w:lang w:val="en-IN"/>
        </w:rPr>
        <w:t xml:space="preserve">Mysterious </w:t>
      </w:r>
      <w:r w:rsidR="00241342">
        <w:rPr>
          <w:rFonts w:ascii="Times New Roman" w:hAnsi="Times New Roman" w:cs="Times New Roman"/>
          <w:i/>
          <w:sz w:val="24"/>
          <w:szCs w:val="24"/>
          <w:lang w:val="en-IN"/>
        </w:rPr>
        <w:t>Cube is the game of cube which has six faces and twenty-five squares of 5X5 in each face. The Game has four levels to fill the empty squares in each face. The Four Levels of cube are as follows: -</w:t>
      </w:r>
    </w:p>
    <w:p w14:paraId="7D79DAD6" w14:textId="49F4BEBF" w:rsidR="005C017A" w:rsidRDefault="005C017A" w:rsidP="000029CA">
      <w:pPr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D46903C" wp14:editId="27182863">
            <wp:extent cx="4162425" cy="4171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C48F" w14:textId="1131EC4E" w:rsidR="00241342" w:rsidRPr="006B17AE" w:rsidRDefault="00241342" w:rsidP="0024134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IN"/>
        </w:rPr>
      </w:pPr>
      <w:bookmarkStart w:id="0" w:name="_GoBack"/>
      <w:bookmarkEnd w:id="0"/>
      <w:r w:rsidRPr="006B17A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Number Pattern </w:t>
      </w:r>
      <w:proofErr w:type="gramStart"/>
      <w:r w:rsidRPr="006B17A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Making</w:t>
      </w:r>
      <w:r w:rsidR="006B17AE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:-</w:t>
      </w:r>
      <w:proofErr w:type="gramEnd"/>
    </w:p>
    <w:p w14:paraId="071A9427" w14:textId="04DCDBE4" w:rsidR="00241342" w:rsidRDefault="006B17AE" w:rsidP="00241342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>Number Pattern Making</w:t>
      </w:r>
      <w:r w:rsidR="00DE66D6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bookmarkStart w:id="1" w:name="_Hlk5200263"/>
      <w:r w:rsidR="00DE66D6">
        <w:rPr>
          <w:rFonts w:ascii="Times New Roman" w:hAnsi="Times New Roman" w:cs="Times New Roman"/>
          <w:i/>
          <w:sz w:val="24"/>
          <w:szCs w:val="24"/>
          <w:lang w:val="en-IN"/>
        </w:rPr>
        <w:t>(</w:t>
      </w:r>
      <w:r w:rsidR="00DE66D6" w:rsidRPr="00DE66D6">
        <w:rPr>
          <w:rFonts w:ascii="Times New Roman" w:hAnsi="Times New Roman" w:cs="Times New Roman"/>
          <w:b/>
          <w:i/>
          <w:sz w:val="24"/>
          <w:szCs w:val="24"/>
          <w:lang w:val="en-IN"/>
        </w:rPr>
        <w:t>Level 1</w:t>
      </w:r>
      <w:r w:rsidR="00DE66D6">
        <w:rPr>
          <w:rFonts w:ascii="Times New Roman" w:hAnsi="Times New Roman" w:cs="Times New Roman"/>
          <w:i/>
          <w:sz w:val="24"/>
          <w:szCs w:val="24"/>
          <w:lang w:val="en-IN"/>
        </w:rPr>
        <w:t>)</w:t>
      </w:r>
      <w:bookmarkEnd w:id="1"/>
      <w:r w:rsidR="00DE66D6">
        <w:rPr>
          <w:rFonts w:ascii="Times New Roman" w:hAnsi="Times New Roman" w:cs="Times New Roman"/>
          <w:i/>
          <w:sz w:val="24"/>
          <w:szCs w:val="24"/>
          <w:lang w:val="en-IN"/>
        </w:rPr>
        <w:t xml:space="preserve"> is the decoding of alphabetical pattern to numerical pattern</w:t>
      </w:r>
      <w:r w:rsidR="00F713DC">
        <w:rPr>
          <w:rFonts w:ascii="Times New Roman" w:hAnsi="Times New Roman" w:cs="Times New Roman"/>
          <w:i/>
          <w:sz w:val="24"/>
          <w:szCs w:val="24"/>
          <w:lang w:val="en-IN"/>
        </w:rPr>
        <w:t>.</w:t>
      </w:r>
      <w:r w:rsidR="002515C1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F713DC">
        <w:rPr>
          <w:rFonts w:ascii="Times New Roman" w:hAnsi="Times New Roman" w:cs="Times New Roman"/>
          <w:i/>
          <w:sz w:val="24"/>
          <w:szCs w:val="24"/>
          <w:lang w:val="en-IN"/>
        </w:rPr>
        <w:t xml:space="preserve">If a is an alphabet which is equivalent to </w:t>
      </w:r>
      <w:r w:rsidR="002515C1">
        <w:rPr>
          <w:rFonts w:ascii="Times New Roman" w:hAnsi="Times New Roman" w:cs="Times New Roman"/>
          <w:i/>
          <w:sz w:val="24"/>
          <w:szCs w:val="24"/>
          <w:lang w:val="en-IN"/>
        </w:rPr>
        <w:t xml:space="preserve">1. Easy Pattern is displayed which should be decoded and placed in one face of a </w:t>
      </w:r>
      <w:proofErr w:type="gramStart"/>
      <w:r w:rsidR="002515C1">
        <w:rPr>
          <w:rFonts w:ascii="Times New Roman" w:hAnsi="Times New Roman" w:cs="Times New Roman"/>
          <w:i/>
          <w:sz w:val="24"/>
          <w:szCs w:val="24"/>
          <w:lang w:val="en-IN"/>
        </w:rPr>
        <w:t>cube..</w:t>
      </w:r>
      <w:proofErr w:type="gramEnd"/>
    </w:p>
    <w:p w14:paraId="6BF5681B" w14:textId="2921FAA2" w:rsidR="009E2AAF" w:rsidRDefault="009E2AAF" w:rsidP="00241342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1798CF7A" wp14:editId="092C40C7">
            <wp:extent cx="54864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8FE8" w14:textId="4133E83A" w:rsidR="00355F3A" w:rsidRDefault="00355F3A" w:rsidP="00241342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</w:p>
    <w:p w14:paraId="7F60DB86" w14:textId="46C90D31" w:rsidR="009E2AAF" w:rsidRPr="00241342" w:rsidRDefault="009E2AAF" w:rsidP="00241342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A0BEF96" wp14:editId="7B6E60F0">
            <wp:extent cx="5486400" cy="4361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A907" w14:textId="026F6CE0" w:rsidR="002515C1" w:rsidRPr="002A5D34" w:rsidRDefault="00241342" w:rsidP="002515C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IN"/>
        </w:rPr>
      </w:pPr>
      <w:r w:rsidRPr="002A5D3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Character Pattern Making</w:t>
      </w:r>
    </w:p>
    <w:p w14:paraId="07B08859" w14:textId="3201D5A3" w:rsidR="002515C1" w:rsidRPr="002515C1" w:rsidRDefault="002515C1" w:rsidP="002515C1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lastRenderedPageBreak/>
        <w:t>Character Pattern Making</w:t>
      </w:r>
      <w:r w:rsidR="00F7738D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F7738D">
        <w:rPr>
          <w:rFonts w:ascii="Times New Roman" w:hAnsi="Times New Roman" w:cs="Times New Roman"/>
          <w:i/>
          <w:sz w:val="24"/>
          <w:szCs w:val="24"/>
          <w:lang w:val="en-IN"/>
        </w:rPr>
        <w:t>(</w:t>
      </w:r>
      <w:r w:rsidR="00F7738D" w:rsidRPr="00DE66D6">
        <w:rPr>
          <w:rFonts w:ascii="Times New Roman" w:hAnsi="Times New Roman" w:cs="Times New Roman"/>
          <w:b/>
          <w:i/>
          <w:sz w:val="24"/>
          <w:szCs w:val="24"/>
          <w:lang w:val="en-IN"/>
        </w:rPr>
        <w:t xml:space="preserve">Level </w:t>
      </w:r>
      <w:r w:rsidR="00F7738D">
        <w:rPr>
          <w:rFonts w:ascii="Times New Roman" w:hAnsi="Times New Roman" w:cs="Times New Roman"/>
          <w:b/>
          <w:i/>
          <w:sz w:val="24"/>
          <w:szCs w:val="24"/>
          <w:lang w:val="en-IN"/>
        </w:rPr>
        <w:t>2</w:t>
      </w:r>
      <w:proofErr w:type="gramStart"/>
      <w:r w:rsidR="00F7738D">
        <w:rPr>
          <w:rFonts w:ascii="Times New Roman" w:hAnsi="Times New Roman" w:cs="Times New Roman"/>
          <w:i/>
          <w:sz w:val="24"/>
          <w:szCs w:val="24"/>
          <w:lang w:val="en-IN"/>
        </w:rPr>
        <w:t>)</w:t>
      </w:r>
      <w:r w:rsidR="00F7738D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is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the decoding of Numerical Pattern into alphabetical pattern</w:t>
      </w:r>
      <w:bookmarkStart w:id="2" w:name="_Hlk5199580"/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. If 1 is a number which is equivalent to a or @. </w:t>
      </w:r>
      <w:bookmarkEnd w:id="2"/>
      <w:r>
        <w:rPr>
          <w:rFonts w:ascii="Times New Roman" w:hAnsi="Times New Roman" w:cs="Times New Roman"/>
          <w:i/>
          <w:sz w:val="24"/>
          <w:szCs w:val="24"/>
          <w:lang w:val="en-IN"/>
        </w:rPr>
        <w:t>Easy Pattern is displayed which should be decoded and placed in one face of a cube.</w:t>
      </w:r>
    </w:p>
    <w:p w14:paraId="41EBB6B2" w14:textId="3DDB0D9F" w:rsidR="00D06E84" w:rsidRPr="00241342" w:rsidRDefault="001809C3" w:rsidP="00D06E8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7A662DB" wp14:editId="274BF7FA">
            <wp:extent cx="5486400" cy="3389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95A9" w14:textId="42E2F314" w:rsidR="00241342" w:rsidRPr="002A5D34" w:rsidRDefault="00241342" w:rsidP="00241342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IN"/>
        </w:rPr>
      </w:pPr>
      <w:proofErr w:type="spellStart"/>
      <w:r w:rsidRPr="002A5D3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Num</w:t>
      </w:r>
      <w:proofErr w:type="spellEnd"/>
      <w:r w:rsidRPr="002A5D3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-Char Pattern Making</w:t>
      </w:r>
    </w:p>
    <w:p w14:paraId="17942FEB" w14:textId="1DEB0023" w:rsidR="002515C1" w:rsidRPr="009E2AAF" w:rsidRDefault="002515C1" w:rsidP="002515C1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IN"/>
        </w:rPr>
        <w:t>Num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-Char Pattern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IN"/>
        </w:rPr>
        <w:t>Making</w:t>
      </w:r>
      <w:r w:rsidR="00D91860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is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the decoding of number into character and character into number. 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If 1 is a number which is equivalent to a or @.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In other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IN"/>
        </w:rPr>
        <w:t>way,@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is character which is equivalent to 1.Pattern should be decoded and placed in a c</w:t>
      </w:r>
      <w:r w:rsidR="00D91860">
        <w:rPr>
          <w:rFonts w:ascii="Times New Roman" w:hAnsi="Times New Roman" w:cs="Times New Roman"/>
          <w:i/>
          <w:sz w:val="24"/>
          <w:szCs w:val="24"/>
          <w:lang w:val="en-IN"/>
        </w:rPr>
        <w:t>u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>be.</w:t>
      </w:r>
    </w:p>
    <w:p w14:paraId="11BE09ED" w14:textId="67FB912C" w:rsidR="009E2AAF" w:rsidRPr="00241342" w:rsidRDefault="009E2AAF" w:rsidP="009E2AAF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8FD34C7" wp14:editId="2057DD14">
            <wp:extent cx="5486400" cy="3434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E73C" w14:textId="53248E0C" w:rsidR="00241342" w:rsidRPr="002A5D34" w:rsidRDefault="00241342" w:rsidP="002515C1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IN"/>
        </w:rPr>
      </w:pPr>
      <w:r w:rsidRPr="002A5D3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lastRenderedPageBreak/>
        <w:t>Magic Square Pattern</w:t>
      </w:r>
      <w:r w:rsidR="00DB1F24" w:rsidRPr="002A5D34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Making</w:t>
      </w:r>
    </w:p>
    <w:p w14:paraId="2565B097" w14:textId="2D8BBBB7" w:rsidR="00DB1F24" w:rsidRPr="00A558DA" w:rsidRDefault="002515C1" w:rsidP="00A558D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>Magic Square Pattern</w:t>
      </w:r>
      <w:r w:rsidR="00DB1F24">
        <w:rPr>
          <w:rFonts w:ascii="Times New Roman" w:hAnsi="Times New Roman" w:cs="Times New Roman"/>
          <w:i/>
          <w:sz w:val="24"/>
          <w:szCs w:val="24"/>
          <w:lang w:val="en-IN"/>
        </w:rPr>
        <w:t xml:space="preserve"> Making</w:t>
      </w:r>
      <w:r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D91860">
        <w:rPr>
          <w:rFonts w:ascii="Times New Roman" w:hAnsi="Times New Roman" w:cs="Times New Roman"/>
          <w:i/>
          <w:sz w:val="24"/>
          <w:szCs w:val="24"/>
          <w:lang w:val="en-IN"/>
        </w:rPr>
        <w:t>(</w:t>
      </w:r>
      <w:r w:rsidR="00D91860" w:rsidRPr="00DE66D6">
        <w:rPr>
          <w:rFonts w:ascii="Times New Roman" w:hAnsi="Times New Roman" w:cs="Times New Roman"/>
          <w:b/>
          <w:i/>
          <w:sz w:val="24"/>
          <w:szCs w:val="24"/>
          <w:lang w:val="en-IN"/>
        </w:rPr>
        <w:t xml:space="preserve">Level </w:t>
      </w:r>
      <w:proofErr w:type="gramStart"/>
      <w:r w:rsidR="00D91860">
        <w:rPr>
          <w:rFonts w:ascii="Times New Roman" w:hAnsi="Times New Roman" w:cs="Times New Roman"/>
          <w:b/>
          <w:i/>
          <w:sz w:val="24"/>
          <w:szCs w:val="24"/>
          <w:lang w:val="en-IN"/>
        </w:rPr>
        <w:t>4</w:t>
      </w:r>
      <w:r w:rsidR="00D91860">
        <w:rPr>
          <w:rFonts w:ascii="Times New Roman" w:hAnsi="Times New Roman" w:cs="Times New Roman"/>
          <w:i/>
          <w:sz w:val="24"/>
          <w:szCs w:val="24"/>
          <w:lang w:val="en-IN"/>
        </w:rPr>
        <w:t>)</w:t>
      </w:r>
      <w:r w:rsidR="00DB1F24">
        <w:rPr>
          <w:rFonts w:ascii="Times New Roman" w:hAnsi="Times New Roman" w:cs="Times New Roman"/>
          <w:i/>
          <w:sz w:val="24"/>
          <w:szCs w:val="24"/>
          <w:lang w:val="en-IN"/>
        </w:rPr>
        <w:t>is</w:t>
      </w:r>
      <w:proofErr w:type="gramEnd"/>
      <w:r w:rsidR="00DB1F24">
        <w:rPr>
          <w:rFonts w:ascii="Times New Roman" w:hAnsi="Times New Roman" w:cs="Times New Roman"/>
          <w:i/>
          <w:sz w:val="24"/>
          <w:szCs w:val="24"/>
          <w:lang w:val="en-IN"/>
        </w:rPr>
        <w:t xml:space="preserve"> process of Making pattern of Magic Square of 5X5. It should be built and placed in one face of a cube.  </w:t>
      </w:r>
      <w:r w:rsidR="00241342" w:rsidRPr="00DB1F24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14:paraId="662CF611" w14:textId="130B267B" w:rsidR="00A558DA" w:rsidRDefault="00DB1F24" w:rsidP="00DB1F24">
      <w:pPr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ab/>
      </w:r>
      <w:r w:rsidR="003C50C2">
        <w:rPr>
          <w:noProof/>
        </w:rPr>
        <w:drawing>
          <wp:inline distT="0" distB="0" distL="0" distR="0" wp14:anchorId="2DCFEB71" wp14:editId="5D94EA87">
            <wp:extent cx="2572581" cy="2392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5867" cy="239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CCEF" w14:textId="7050C89C" w:rsidR="00A558DA" w:rsidRPr="00A558DA" w:rsidRDefault="004C2092" w:rsidP="00A558DA">
      <w:pPr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  <w:lang w:val="en-IN"/>
        </w:rPr>
      </w:pPr>
      <w:r w:rsidRPr="00A558DA">
        <w:rPr>
          <w:rFonts w:ascii="Times New Roman" w:hAnsi="Times New Roman" w:cs="Times New Roman"/>
          <w:b/>
          <w:i/>
          <w:sz w:val="24"/>
          <w:szCs w:val="24"/>
          <w:lang w:val="en-IN"/>
        </w:rPr>
        <w:t>Exiting Process During Any Level</w:t>
      </w:r>
    </w:p>
    <w:p w14:paraId="316DCC23" w14:textId="62A76BFE" w:rsidR="004C2092" w:rsidRPr="00A558DA" w:rsidRDefault="004C2092" w:rsidP="00A558DA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>Press 0 During any level, which can make you exit from current level.</w:t>
      </w:r>
    </w:p>
    <w:p w14:paraId="1A5614FB" w14:textId="49345544" w:rsidR="00241342" w:rsidRPr="00DB1F24" w:rsidRDefault="00355F3A" w:rsidP="00DB1F2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296A30D" wp14:editId="7A1A65AB">
            <wp:extent cx="5486400" cy="4338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42" w:rsidRPr="00DB1F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55975B90"/>
    <w:multiLevelType w:val="multilevel"/>
    <w:tmpl w:val="9E26B4E8"/>
    <w:numStyleLink w:val="ArticleSection"/>
  </w:abstractNum>
  <w:abstractNum w:abstractNumId="12" w15:restartNumberingAfterBreak="0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9227180"/>
    <w:multiLevelType w:val="hybridMultilevel"/>
    <w:tmpl w:val="12D01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960E42"/>
    <w:multiLevelType w:val="multilevel"/>
    <w:tmpl w:val="9E26B4E8"/>
    <w:numStyleLink w:val="ArticleSection"/>
  </w:abstractNum>
  <w:abstractNum w:abstractNumId="15" w15:restartNumberingAfterBreak="0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23"/>
    <w:rsid w:val="000029CA"/>
    <w:rsid w:val="001809C3"/>
    <w:rsid w:val="00241342"/>
    <w:rsid w:val="002515C1"/>
    <w:rsid w:val="002A5D34"/>
    <w:rsid w:val="00355F3A"/>
    <w:rsid w:val="003C50C2"/>
    <w:rsid w:val="004C2092"/>
    <w:rsid w:val="005C017A"/>
    <w:rsid w:val="006B17AE"/>
    <w:rsid w:val="008658AD"/>
    <w:rsid w:val="009D32BA"/>
    <w:rsid w:val="009E2AAF"/>
    <w:rsid w:val="00A558DA"/>
    <w:rsid w:val="00B63B23"/>
    <w:rsid w:val="00D06E84"/>
    <w:rsid w:val="00D91860"/>
    <w:rsid w:val="00DB1F24"/>
    <w:rsid w:val="00DE66D6"/>
    <w:rsid w:val="00EB7268"/>
    <w:rsid w:val="00F4331A"/>
    <w:rsid w:val="00F713DC"/>
    <w:rsid w:val="00F7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064360"/>
  <w15:docId w15:val="{2B61F6C7-5849-45C5-AB05-B65C33CE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B23"/>
  </w:style>
  <w:style w:type="paragraph" w:styleId="Heading1">
    <w:name w:val="heading 1"/>
    <w:basedOn w:val="Normal"/>
    <w:next w:val="Normal"/>
    <w:link w:val="Heading1Char"/>
    <w:uiPriority w:val="9"/>
    <w:qFormat/>
    <w:rsid w:val="00B63B2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2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B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63B23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semiHidden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2"/>
    <w:qFormat/>
    <w:rsid w:val="00B63B2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2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styleId="Table3Deffects1">
    <w:name w:val="Table 3D effects 1"/>
    <w:basedOn w:val="TableNormal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63B2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3B23"/>
    <w:pPr>
      <w:spacing w:line="240" w:lineRule="auto"/>
    </w:pPr>
    <w:rPr>
      <w:b/>
      <w:bCs/>
      <w:smallCap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B63B2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3B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3B2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2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2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2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2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2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2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B63B2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63B2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NoSpacing">
    <w:name w:val="No Spacing"/>
    <w:uiPriority w:val="1"/>
    <w:qFormat/>
    <w:rsid w:val="00B63B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3B2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3B2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2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2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63B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3B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3B2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63B2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63B2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3B23"/>
    <w:pPr>
      <w:outlineLvl w:val="9"/>
    </w:pPr>
  </w:style>
  <w:style w:type="paragraph" w:styleId="ListParagraph">
    <w:name w:val="List Paragraph"/>
    <w:basedOn w:val="Normal"/>
    <w:uiPriority w:val="34"/>
    <w:qFormat/>
    <w:rsid w:val="00241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1126.20266.0_x86__8wekyb3d8bbwe\Templates\1033\Office%20Word%202003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D3E29-FFD8-46D0-8BF2-54663CE5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105</TotalTime>
  <Pages>5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</dc:creator>
  <cp:keywords/>
  <dc:description/>
  <cp:lastModifiedBy>Sreekanth R Gunishetty</cp:lastModifiedBy>
  <cp:revision>19</cp:revision>
  <dcterms:created xsi:type="dcterms:W3CDTF">2019-03-30T17:39:00Z</dcterms:created>
  <dcterms:modified xsi:type="dcterms:W3CDTF">2019-04-03T10:46:00Z</dcterms:modified>
</cp:coreProperties>
</file>